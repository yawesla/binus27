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40DB1AC" w:rsidR="00811C48" w:rsidRPr="001E7ABE" w:rsidRDefault="00994EE0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88C2" w14:textId="679D0D0A" w:rsidR="00305F2D" w:rsidRDefault="004442EE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4442EE">
              <w:rPr>
                <w:rFonts w:ascii="Arial Narrow" w:hAnsi="Arial Narrow" w:cs="Tahoma"/>
                <w:sz w:val="36"/>
              </w:rPr>
              <w:t>MATH6183 | MATH6183001 | MATH6183016 | MATH6183049</w:t>
            </w:r>
          </w:p>
          <w:p w14:paraId="36656A16" w14:textId="0C3706DA" w:rsidR="00235C36" w:rsidRPr="00876A58" w:rsidRDefault="00305F2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05F2D">
              <w:rPr>
                <w:rFonts w:ascii="Arial Narrow" w:hAnsi="Arial Narrow" w:cs="Tahoma"/>
                <w:sz w:val="36"/>
              </w:rPr>
              <w:t>Scientific Computing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3C440327" w:rsidR="00F80742" w:rsidRPr="00DF718C" w:rsidRDefault="00160EA7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507C5C">
              <w:rPr>
                <w:rFonts w:ascii="Arial" w:hAnsi="Arial" w:cs="Arial"/>
                <w:b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364F06F" w:rsidR="000732DF" w:rsidRPr="00994EE0" w:rsidRDefault="004442EE" w:rsidP="000732DF">
            <w:pPr>
              <w:jc w:val="right"/>
              <w:rPr>
                <w:rFonts w:ascii="Arial" w:hAnsi="Arial" w:cs="Arial"/>
                <w:b/>
                <w:sz w:val="20"/>
                <w:highlight w:val="yellow"/>
              </w:rPr>
            </w:pPr>
            <w:r w:rsidRPr="004442EE">
              <w:rPr>
                <w:rFonts w:ascii="Arial" w:hAnsi="Arial" w:cs="Arial"/>
                <w:b/>
                <w:sz w:val="20"/>
              </w:rPr>
              <w:t>E231-MATH6183-JJ01-0</w:t>
            </w: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7C93D3A" w:rsidR="00535DA7" w:rsidRPr="00B46B5A" w:rsidRDefault="00535DA7" w:rsidP="00B46B5A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9B16E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9B16E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977D4" w:rsidRPr="009B16EB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EF17AC" w:rsidRPr="009B16E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9B16EB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9B16E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9B16EB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46B5A" w:rsidRPr="009B16EB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9B16EB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B46B5A" w:rsidRPr="009B16EB">
              <w:rPr>
                <w:rFonts w:ascii="Arial" w:hAnsi="Arial" w:cs="Arial"/>
                <w:i/>
                <w:sz w:val="18"/>
                <w:szCs w:val="18"/>
              </w:rPr>
              <w:t>/202</w:t>
            </w:r>
            <w:r w:rsidR="009B16EB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8170C0F" w14:textId="77777777" w:rsidR="00994EE0" w:rsidRDefault="00994EE0" w:rsidP="009F74BF">
      <w:pPr>
        <w:pStyle w:val="Heading2"/>
        <w:spacing w:before="0"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5379D6F6" w14:textId="77777777" w:rsidR="00CF0845" w:rsidRDefault="00CF0845" w:rsidP="00CF084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937">
        <w:rPr>
          <w:rFonts w:ascii="Times New Roman" w:hAnsi="Times New Roman" w:cs="Times New Roman"/>
          <w:sz w:val="24"/>
          <w:szCs w:val="24"/>
        </w:rPr>
        <w:t>LO2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s</w:t>
      </w:r>
      <w:r w:rsidRPr="00DE2937">
        <w:rPr>
          <w:rFonts w:ascii="Times New Roman" w:hAnsi="Times New Roman" w:cs="Times New Roman"/>
          <w:sz w:val="24"/>
          <w:szCs w:val="24"/>
        </w:rPr>
        <w:t>olve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93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E2937">
        <w:rPr>
          <w:rFonts w:ascii="Times New Roman" w:hAnsi="Times New Roman" w:cs="Times New Roman"/>
          <w:sz w:val="24"/>
          <w:szCs w:val="24"/>
        </w:rPr>
        <w:t xml:space="preserve">ystems of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E2937">
        <w:rPr>
          <w:rFonts w:ascii="Times New Roman" w:hAnsi="Times New Roman" w:cs="Times New Roman"/>
          <w:sz w:val="24"/>
          <w:szCs w:val="24"/>
        </w:rPr>
        <w:t xml:space="preserve">inear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2937">
        <w:rPr>
          <w:rFonts w:ascii="Times New Roman" w:hAnsi="Times New Roman" w:cs="Times New Roman"/>
          <w:sz w:val="24"/>
          <w:szCs w:val="24"/>
        </w:rPr>
        <w:t xml:space="preserve">lgebraic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2937">
        <w:rPr>
          <w:rFonts w:ascii="Times New Roman" w:hAnsi="Times New Roman" w:cs="Times New Roman"/>
          <w:sz w:val="24"/>
          <w:szCs w:val="24"/>
        </w:rPr>
        <w:t xml:space="preserve">quations,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2937">
        <w:rPr>
          <w:rFonts w:ascii="Times New Roman" w:hAnsi="Times New Roman" w:cs="Times New Roman"/>
          <w:sz w:val="24"/>
          <w:szCs w:val="24"/>
        </w:rPr>
        <w:t xml:space="preserve">igenvalues,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2937">
        <w:rPr>
          <w:rFonts w:ascii="Times New Roman" w:hAnsi="Times New Roman" w:cs="Times New Roman"/>
          <w:sz w:val="24"/>
          <w:szCs w:val="24"/>
        </w:rPr>
        <w:t xml:space="preserve">igenvectors,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E2937">
        <w:rPr>
          <w:rFonts w:ascii="Times New Roman" w:hAnsi="Times New Roman" w:cs="Times New Roman"/>
          <w:sz w:val="24"/>
          <w:szCs w:val="24"/>
        </w:rPr>
        <w:t xml:space="preserve">egression and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E2937">
        <w:rPr>
          <w:rFonts w:ascii="Times New Roman" w:hAnsi="Times New Roman" w:cs="Times New Roman"/>
          <w:sz w:val="24"/>
          <w:szCs w:val="24"/>
        </w:rPr>
        <w:t>nterpolation through scientific computation</w:t>
      </w:r>
    </w:p>
    <w:p w14:paraId="656CB1DB" w14:textId="77777777" w:rsidR="00CF0845" w:rsidRPr="00CF0845" w:rsidRDefault="00CF0845" w:rsidP="0056058C">
      <w:pPr>
        <w:jc w:val="both"/>
      </w:pPr>
    </w:p>
    <w:p w14:paraId="0EC78C1B" w14:textId="77777777" w:rsidR="00994EE0" w:rsidRDefault="00994EE0" w:rsidP="009F74BF">
      <w:pPr>
        <w:pStyle w:val="Heading2"/>
        <w:spacing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185693CB" w14:textId="0E0FCA2B" w:rsidR="00994EE0" w:rsidRPr="00A5305A" w:rsidRDefault="0056058C" w:rsidP="009F74B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Session 03 – </w:t>
      </w:r>
      <w:r w:rsidR="00B96DA5" w:rsidRPr="00B96D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</w:t>
      </w:r>
      <w:r w:rsidR="00B96D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egression &amp; </w:t>
      </w:r>
      <w:r w:rsidR="00B96DA5" w:rsidRPr="00A5305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Interpolation</w:t>
      </w:r>
    </w:p>
    <w:p w14:paraId="360A8445" w14:textId="77777777" w:rsidR="00A5305A" w:rsidRPr="00A5305A" w:rsidRDefault="00A5305A" w:rsidP="00A5305A">
      <w:pPr>
        <w:jc w:val="both"/>
        <w:rPr>
          <w:sz w:val="28"/>
          <w:szCs w:val="28"/>
        </w:rPr>
      </w:pPr>
    </w:p>
    <w:p w14:paraId="1FD8822B" w14:textId="0D625825" w:rsidR="00994EE0" w:rsidRPr="00814B46" w:rsidRDefault="00994EE0" w:rsidP="009F74BF">
      <w:pPr>
        <w:pStyle w:val="Heading2"/>
        <w:spacing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A5305A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6E136838" w14:textId="77777777" w:rsidR="00B96DA5" w:rsidRPr="00B96DA5" w:rsidRDefault="00B96DA5" w:rsidP="009F74B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B96DA5">
        <w:rPr>
          <w:rFonts w:ascii="Times New Roman" w:hAnsi="Times New Roman" w:cs="Times New Roman"/>
          <w:sz w:val="24"/>
          <w:szCs w:val="24"/>
          <w:lang w:val="en-ID" w:eastAsia="en-ID"/>
        </w:rPr>
        <w:t>Plotting Using Matplotlib Library</w:t>
      </w:r>
    </w:p>
    <w:p w14:paraId="79921ED5" w14:textId="77777777" w:rsidR="00B96DA5" w:rsidRPr="00B96DA5" w:rsidRDefault="00B96DA5" w:rsidP="009F74B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B96DA5">
        <w:rPr>
          <w:rFonts w:ascii="Times New Roman" w:hAnsi="Times New Roman" w:cs="Times New Roman"/>
          <w:sz w:val="24"/>
          <w:szCs w:val="24"/>
          <w:lang w:val="en-ID" w:eastAsia="en-ID"/>
        </w:rPr>
        <w:t>Least Square Regression</w:t>
      </w:r>
    </w:p>
    <w:p w14:paraId="75B5C032" w14:textId="092AFEB8" w:rsidR="00B96DA5" w:rsidRPr="00B96DA5" w:rsidRDefault="00224FF5" w:rsidP="009F74B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Linear Interpolation</w:t>
      </w:r>
    </w:p>
    <w:p w14:paraId="589B30E1" w14:textId="77777777" w:rsidR="00B96DA5" w:rsidRPr="00B96DA5" w:rsidRDefault="00B96DA5" w:rsidP="009F74B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B96DA5">
        <w:rPr>
          <w:rFonts w:ascii="Times New Roman" w:hAnsi="Times New Roman" w:cs="Times New Roman"/>
          <w:sz w:val="24"/>
          <w:szCs w:val="24"/>
          <w:lang w:val="en-ID" w:eastAsia="en-ID"/>
        </w:rPr>
        <w:t>Cubic Interpolation</w:t>
      </w:r>
    </w:p>
    <w:p w14:paraId="1AC6B9B4" w14:textId="73A82BEE" w:rsidR="00AA7E76" w:rsidRPr="00AA7E76" w:rsidRDefault="00B96DA5" w:rsidP="00AA7E7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B96DA5">
        <w:rPr>
          <w:rFonts w:ascii="Times New Roman" w:hAnsi="Times New Roman" w:cs="Times New Roman"/>
          <w:sz w:val="24"/>
          <w:szCs w:val="24"/>
          <w:lang w:val="en-ID" w:eastAsia="en-ID"/>
        </w:rPr>
        <w:t>Newton Polynomial Interpolation</w:t>
      </w:r>
      <w:r w:rsidR="00AA7E76" w:rsidRPr="00AA7E76">
        <w:rPr>
          <w:lang w:val="en-ID" w:eastAsia="en-ID"/>
        </w:rPr>
        <w:br w:type="page"/>
      </w:r>
    </w:p>
    <w:p w14:paraId="35780AD8" w14:textId="2C3666C5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0D0396E" w14:textId="3767D377" w:rsidR="00083E9E" w:rsidRDefault="00B96DA5" w:rsidP="006F0E0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Least Square Regression</w:t>
      </w:r>
    </w:p>
    <w:p w14:paraId="30AEFEC8" w14:textId="0F8630FD" w:rsidR="00B96DA5" w:rsidRPr="006F0E07" w:rsidRDefault="00B96DA5" w:rsidP="006F0E07">
      <w:pPr>
        <w:spacing w:line="360" w:lineRule="auto"/>
        <w:ind w:left="426" w:firstLine="720"/>
        <w:jc w:val="both"/>
      </w:pPr>
      <w:r w:rsidRPr="006F0E07">
        <w:t xml:space="preserve">Create a </w:t>
      </w:r>
      <w:r w:rsidRPr="006F0E07">
        <w:rPr>
          <w:b/>
        </w:rPr>
        <w:t>Least</w:t>
      </w:r>
      <w:r w:rsidRPr="006F0E07">
        <w:t xml:space="preserve"> </w:t>
      </w:r>
      <w:r w:rsidRPr="006F0E07">
        <w:rPr>
          <w:b/>
        </w:rPr>
        <w:t>Square</w:t>
      </w:r>
      <w:r w:rsidRPr="006F0E07">
        <w:t xml:space="preserve"> </w:t>
      </w:r>
      <w:r w:rsidRPr="006F0E07">
        <w:rPr>
          <w:b/>
        </w:rPr>
        <w:t>Regression</w:t>
      </w:r>
      <w:r w:rsidRPr="006F0E07">
        <w:t xml:space="preserve"> from the matrix (x, y) in “</w:t>
      </w:r>
      <w:r w:rsidRPr="006F0E07">
        <w:rPr>
          <w:b/>
          <w:bCs/>
        </w:rPr>
        <w:t>matrix</w:t>
      </w:r>
      <w:r w:rsidR="006F0E07">
        <w:rPr>
          <w:b/>
          <w:bCs/>
        </w:rPr>
        <w:t>-1</w:t>
      </w:r>
      <w:r w:rsidRPr="006F0E07">
        <w:rPr>
          <w:b/>
          <w:bCs/>
        </w:rPr>
        <w:t>.txt</w:t>
      </w:r>
      <w:r w:rsidRPr="006F0E07">
        <w:t xml:space="preserve">”, then </w:t>
      </w:r>
      <w:r w:rsidRPr="006F0E07">
        <w:rPr>
          <w:b/>
          <w:bCs/>
        </w:rPr>
        <w:t>print</w:t>
      </w:r>
      <w:r w:rsidRPr="006F0E07">
        <w:t xml:space="preserve"> the value of ‘</w:t>
      </w:r>
      <w:r w:rsidRPr="006F0E07">
        <w:rPr>
          <w:b/>
          <w:bCs/>
        </w:rPr>
        <w:t>m</w:t>
      </w:r>
      <w:r w:rsidRPr="006F0E07">
        <w:t>’ and ‘</w:t>
      </w:r>
      <w:r w:rsidRPr="006F0E07">
        <w:rPr>
          <w:b/>
          <w:bCs/>
        </w:rPr>
        <w:t>c</w:t>
      </w:r>
      <w:r w:rsidRPr="006F0E07">
        <w:t xml:space="preserve">’ from the formula of </w:t>
      </w:r>
      <w:r w:rsidRPr="006F0E07">
        <w:rPr>
          <w:b/>
          <w:bCs/>
        </w:rPr>
        <w:t>“y = mx + c”</w:t>
      </w:r>
      <w:r w:rsidRPr="006F0E07">
        <w:t xml:space="preserve">. Lastly, </w:t>
      </w:r>
      <w:r w:rsidR="006F0E07">
        <w:t>s</w:t>
      </w:r>
      <w:r w:rsidRPr="006F0E07">
        <w:t xml:space="preserve">how the </w:t>
      </w:r>
      <w:r w:rsidRPr="006F0E07">
        <w:rPr>
          <w:b/>
        </w:rPr>
        <w:t>original</w:t>
      </w:r>
      <w:r w:rsidRPr="006F0E07">
        <w:t xml:space="preserve"> </w:t>
      </w:r>
      <w:r w:rsidRPr="006F0E07">
        <w:rPr>
          <w:b/>
        </w:rPr>
        <w:t>matrix</w:t>
      </w:r>
      <w:r w:rsidRPr="006F0E07">
        <w:t xml:space="preserve"> and the result of </w:t>
      </w:r>
      <w:r w:rsidRPr="006F0E07">
        <w:rPr>
          <w:b/>
        </w:rPr>
        <w:t>Least Square Regression</w:t>
      </w:r>
      <w:r w:rsidRPr="006F0E07">
        <w:t xml:space="preserve"> in </w:t>
      </w:r>
      <w:r w:rsidRPr="006F0E07">
        <w:rPr>
          <w:b/>
        </w:rPr>
        <w:t>one</w:t>
      </w:r>
      <w:r w:rsidRPr="006F0E07">
        <w:t xml:space="preserve"> </w:t>
      </w:r>
      <w:r w:rsidRPr="006F0E07">
        <w:rPr>
          <w:b/>
        </w:rPr>
        <w:t>plot</w:t>
      </w:r>
      <w:r w:rsidRPr="006F0E07">
        <w:t xml:space="preserve"> using </w:t>
      </w:r>
      <w:r w:rsidRPr="006F0E07">
        <w:rPr>
          <w:b/>
          <w:bCs/>
        </w:rPr>
        <w:t>matplotlib</w:t>
      </w:r>
      <w:r w:rsidRPr="006F0E07">
        <w:t xml:space="preserve"> (with legend).</w:t>
      </w:r>
    </w:p>
    <w:p w14:paraId="6BE6C064" w14:textId="77777777" w:rsidR="00F4659B" w:rsidRDefault="00F4659B" w:rsidP="00F4659B">
      <w:pPr>
        <w:keepNext/>
        <w:spacing w:after="200"/>
        <w:jc w:val="center"/>
      </w:pPr>
      <w:r w:rsidRPr="00F4659B">
        <w:rPr>
          <w:b/>
          <w:bCs/>
          <w:noProof/>
        </w:rPr>
        <w:drawing>
          <wp:inline distT="0" distB="0" distL="0" distR="0" wp14:anchorId="2DB50AA8" wp14:editId="34397855">
            <wp:extent cx="4140000" cy="3003185"/>
            <wp:effectExtent l="19050" t="19050" r="13335" b="2603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00318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3FD1" w14:textId="08D51473" w:rsidR="00BC6DE8" w:rsidRPr="006F0E07" w:rsidRDefault="00F4659B" w:rsidP="00F4659B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6F0E07">
        <w:rPr>
          <w:rFonts w:ascii="Times New Roman" w:hAnsi="Times New Roman" w:cs="Times New Roman"/>
          <w:b/>
          <w:bCs/>
          <w:color w:val="000000" w:themeColor="text1"/>
        </w:rPr>
        <w:t xml:space="preserve">Figure </w:t>
      </w:r>
      <w:r w:rsidRPr="006F0E07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6F0E07">
        <w:rPr>
          <w:rFonts w:ascii="Times New Roman" w:hAnsi="Times New Roman" w:cs="Times New Roman"/>
          <w:b/>
          <w:bCs/>
          <w:color w:val="000000" w:themeColor="text1"/>
        </w:rPr>
        <w:instrText xml:space="preserve"> SEQ Figure \* ARABIC </w:instrText>
      </w:r>
      <w:r w:rsidRPr="006F0E07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5229D8" w:rsidRPr="006F0E07">
        <w:rPr>
          <w:rFonts w:ascii="Times New Roman" w:hAnsi="Times New Roman" w:cs="Times New Roman"/>
          <w:b/>
          <w:bCs/>
          <w:noProof/>
          <w:color w:val="000000" w:themeColor="text1"/>
        </w:rPr>
        <w:t>1</w:t>
      </w:r>
      <w:r w:rsidRPr="006F0E07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6F0E07">
        <w:rPr>
          <w:rFonts w:ascii="Times New Roman" w:hAnsi="Times New Roman" w:cs="Times New Roman"/>
          <w:b/>
          <w:bCs/>
          <w:color w:val="000000" w:themeColor="text1"/>
          <w:lang w:val="en-US"/>
        </w:rPr>
        <w:t>. Least Square Regression</w:t>
      </w:r>
    </w:p>
    <w:p w14:paraId="7C974823" w14:textId="5A8C5093" w:rsidR="00C66649" w:rsidRPr="00C66649" w:rsidRDefault="00C66649" w:rsidP="006F0E0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66649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Regression</w:t>
      </w:r>
    </w:p>
    <w:p w14:paraId="53FC0A31" w14:textId="6C6A82B2" w:rsidR="00C66649" w:rsidRDefault="00013F51" w:rsidP="006F0E07">
      <w:pPr>
        <w:spacing w:line="360" w:lineRule="auto"/>
        <w:ind w:left="426" w:firstLine="720"/>
        <w:jc w:val="both"/>
      </w:pPr>
      <w:r w:rsidRPr="00D4072C">
        <w:t xml:space="preserve">Create a </w:t>
      </w:r>
      <w:r w:rsidR="005229D8">
        <w:rPr>
          <w:b/>
        </w:rPr>
        <w:t>Polynomial</w:t>
      </w:r>
      <w:r w:rsidRPr="00D4072C">
        <w:t xml:space="preserve"> </w:t>
      </w:r>
      <w:r w:rsidRPr="00D4072C">
        <w:rPr>
          <w:b/>
        </w:rPr>
        <w:t>Regression</w:t>
      </w:r>
      <w:r w:rsidR="005229D8">
        <w:rPr>
          <w:b/>
        </w:rPr>
        <w:t xml:space="preserve"> </w:t>
      </w:r>
      <w:r w:rsidR="005229D8">
        <w:rPr>
          <w:bCs/>
        </w:rPr>
        <w:t>with 7 order</w:t>
      </w:r>
      <w:r w:rsidRPr="00D4072C">
        <w:t xml:space="preserve"> from the matrix</w:t>
      </w:r>
      <w:r>
        <w:t xml:space="preserve"> (x, y)</w:t>
      </w:r>
      <w:r w:rsidRPr="00D4072C">
        <w:t xml:space="preserve"> </w:t>
      </w:r>
      <w:r>
        <w:t>in “</w:t>
      </w:r>
      <w:r w:rsidRPr="00E7499A">
        <w:rPr>
          <w:b/>
          <w:bCs/>
        </w:rPr>
        <w:t>matrix</w:t>
      </w:r>
      <w:r w:rsidR="005229D8">
        <w:rPr>
          <w:b/>
          <w:bCs/>
        </w:rPr>
        <w:t>-2</w:t>
      </w:r>
      <w:r w:rsidRPr="00E7499A">
        <w:rPr>
          <w:b/>
          <w:bCs/>
        </w:rPr>
        <w:t>.txt</w:t>
      </w:r>
      <w:r>
        <w:t>”</w:t>
      </w:r>
      <w:r w:rsidRPr="00D4072C">
        <w:t xml:space="preserve">, </w:t>
      </w:r>
      <w:r w:rsidR="005229D8">
        <w:t>then s</w:t>
      </w:r>
      <w:r w:rsidRPr="00D4072C">
        <w:t xml:space="preserve">how the result of </w:t>
      </w:r>
      <w:r w:rsidR="005229D8">
        <w:rPr>
          <w:b/>
        </w:rPr>
        <w:t xml:space="preserve">Polynomial </w:t>
      </w:r>
      <w:r w:rsidRPr="00D4072C">
        <w:rPr>
          <w:b/>
        </w:rPr>
        <w:t>Regression</w:t>
      </w:r>
      <w:r w:rsidRPr="00D4072C">
        <w:t xml:space="preserve"> in </w:t>
      </w:r>
      <w:r w:rsidR="005229D8">
        <w:rPr>
          <w:b/>
        </w:rPr>
        <w:t>each order plot</w:t>
      </w:r>
      <w:r w:rsidRPr="00D4072C">
        <w:t xml:space="preserve"> using matplotlib</w:t>
      </w:r>
      <w:r w:rsidR="005229D8">
        <w:t>.</w:t>
      </w:r>
    </w:p>
    <w:p w14:paraId="544DCB27" w14:textId="72BD9017" w:rsidR="005229D8" w:rsidRDefault="005229D8" w:rsidP="00FF713A">
      <w:pPr>
        <w:keepNext/>
        <w:spacing w:after="200"/>
        <w:jc w:val="center"/>
      </w:pPr>
      <w:r w:rsidRPr="005229D8">
        <w:rPr>
          <w:noProof/>
        </w:rPr>
        <w:drawing>
          <wp:inline distT="0" distB="0" distL="0" distR="0" wp14:anchorId="6D4DBD9C" wp14:editId="751EABCA">
            <wp:extent cx="4140000" cy="2663952"/>
            <wp:effectExtent l="19050" t="19050" r="13335" b="222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663952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4C719" w14:textId="11B50504" w:rsidR="005229D8" w:rsidRPr="00BC22DB" w:rsidRDefault="005229D8" w:rsidP="005229D8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BC22D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Figure </w:t>
      </w:r>
      <w:r w:rsidRPr="00BC22DB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begin"/>
      </w:r>
      <w:r w:rsidRPr="00BC22DB">
        <w:rPr>
          <w:rFonts w:ascii="Times New Roman" w:hAnsi="Times New Roman" w:cs="Times New Roman"/>
          <w:b/>
          <w:bCs/>
          <w:color w:val="000000" w:themeColor="text1"/>
          <w:lang w:val="en-US"/>
        </w:rPr>
        <w:instrText xml:space="preserve"> SEQ Figure \* ARABIC </w:instrText>
      </w:r>
      <w:r w:rsidRPr="00BC22DB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separate"/>
      </w:r>
      <w:r w:rsidRPr="00BC22DB">
        <w:rPr>
          <w:rFonts w:ascii="Times New Roman" w:hAnsi="Times New Roman" w:cs="Times New Roman"/>
          <w:b/>
          <w:bCs/>
          <w:color w:val="000000" w:themeColor="text1"/>
          <w:lang w:val="en-US"/>
        </w:rPr>
        <w:t>2</w:t>
      </w:r>
      <w:r w:rsidRPr="00BC22DB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end"/>
      </w:r>
      <w:r w:rsidRPr="00BC22DB">
        <w:rPr>
          <w:rFonts w:ascii="Times New Roman" w:hAnsi="Times New Roman" w:cs="Times New Roman"/>
          <w:b/>
          <w:bCs/>
          <w:color w:val="000000" w:themeColor="text1"/>
          <w:lang w:val="en-US"/>
        </w:rPr>
        <w:t>. Polynomial Regression</w:t>
      </w:r>
    </w:p>
    <w:sectPr w:rsidR="005229D8" w:rsidRPr="00BC22DB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F300" w14:textId="77777777" w:rsidR="00436FBF" w:rsidRDefault="00436FBF" w:rsidP="00273E4A">
      <w:r>
        <w:separator/>
      </w:r>
    </w:p>
  </w:endnote>
  <w:endnote w:type="continuationSeparator" w:id="0">
    <w:p w14:paraId="294B1EEA" w14:textId="77777777" w:rsidR="00436FBF" w:rsidRDefault="00436FB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2CCA79B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6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0DE5" w14:textId="77777777" w:rsidR="00436FBF" w:rsidRDefault="00436FBF" w:rsidP="00273E4A">
      <w:r>
        <w:separator/>
      </w:r>
    </w:p>
  </w:footnote>
  <w:footnote w:type="continuationSeparator" w:id="0">
    <w:p w14:paraId="3E98D682" w14:textId="77777777" w:rsidR="00436FBF" w:rsidRDefault="00436FB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81679A1" w:rsidR="005D0782" w:rsidRPr="009B16EB" w:rsidRDefault="009B16E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0E1343"/>
    <w:multiLevelType w:val="multilevel"/>
    <w:tmpl w:val="5F0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75510"/>
    <w:multiLevelType w:val="hybridMultilevel"/>
    <w:tmpl w:val="006A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217799"/>
    <w:multiLevelType w:val="hybridMultilevel"/>
    <w:tmpl w:val="391C57B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75246"/>
    <w:multiLevelType w:val="multilevel"/>
    <w:tmpl w:val="AEF8F4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56765A"/>
    <w:multiLevelType w:val="hybridMultilevel"/>
    <w:tmpl w:val="D9B2113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840287">
    <w:abstractNumId w:val="1"/>
  </w:num>
  <w:num w:numId="2" w16cid:durableId="89476796">
    <w:abstractNumId w:val="6"/>
  </w:num>
  <w:num w:numId="3" w16cid:durableId="1844708708">
    <w:abstractNumId w:val="12"/>
  </w:num>
  <w:num w:numId="4" w16cid:durableId="1532524672">
    <w:abstractNumId w:val="7"/>
  </w:num>
  <w:num w:numId="5" w16cid:durableId="1846044230">
    <w:abstractNumId w:val="13"/>
  </w:num>
  <w:num w:numId="6" w16cid:durableId="531378127">
    <w:abstractNumId w:val="11"/>
  </w:num>
  <w:num w:numId="7" w16cid:durableId="239675228">
    <w:abstractNumId w:val="14"/>
  </w:num>
  <w:num w:numId="8" w16cid:durableId="409080376">
    <w:abstractNumId w:val="0"/>
  </w:num>
  <w:num w:numId="9" w16cid:durableId="39715666">
    <w:abstractNumId w:val="3"/>
  </w:num>
  <w:num w:numId="10" w16cid:durableId="10619697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4863804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24730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0058210">
    <w:abstractNumId w:val="5"/>
  </w:num>
  <w:num w:numId="14" w16cid:durableId="2095009530">
    <w:abstractNumId w:val="9"/>
  </w:num>
  <w:num w:numId="15" w16cid:durableId="567572549">
    <w:abstractNumId w:val="2"/>
  </w:num>
  <w:num w:numId="16" w16cid:durableId="1325744122">
    <w:abstractNumId w:val="10"/>
  </w:num>
  <w:num w:numId="17" w16cid:durableId="1774394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F51"/>
    <w:rsid w:val="00020F10"/>
    <w:rsid w:val="00051154"/>
    <w:rsid w:val="00072DE7"/>
    <w:rsid w:val="000732DF"/>
    <w:rsid w:val="00083E9E"/>
    <w:rsid w:val="00087F74"/>
    <w:rsid w:val="000A0C90"/>
    <w:rsid w:val="000A23D8"/>
    <w:rsid w:val="000A3F41"/>
    <w:rsid w:val="000B69D0"/>
    <w:rsid w:val="000C3015"/>
    <w:rsid w:val="000C311A"/>
    <w:rsid w:val="000F057A"/>
    <w:rsid w:val="000F1EBF"/>
    <w:rsid w:val="000F3EB6"/>
    <w:rsid w:val="000F7CFC"/>
    <w:rsid w:val="000F7FC6"/>
    <w:rsid w:val="0010031B"/>
    <w:rsid w:val="001128D4"/>
    <w:rsid w:val="00122BC2"/>
    <w:rsid w:val="00126822"/>
    <w:rsid w:val="00131DAA"/>
    <w:rsid w:val="00145C2E"/>
    <w:rsid w:val="00150E94"/>
    <w:rsid w:val="00151847"/>
    <w:rsid w:val="0015698F"/>
    <w:rsid w:val="00160EA7"/>
    <w:rsid w:val="00173655"/>
    <w:rsid w:val="00174BCF"/>
    <w:rsid w:val="00183F26"/>
    <w:rsid w:val="001955A6"/>
    <w:rsid w:val="001A300E"/>
    <w:rsid w:val="001B3A2E"/>
    <w:rsid w:val="001C2E35"/>
    <w:rsid w:val="001D4810"/>
    <w:rsid w:val="001E4042"/>
    <w:rsid w:val="001E637E"/>
    <w:rsid w:val="001E78CA"/>
    <w:rsid w:val="001E7ABE"/>
    <w:rsid w:val="001F64B6"/>
    <w:rsid w:val="00224780"/>
    <w:rsid w:val="00224FF5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4280"/>
    <w:rsid w:val="002B7CDD"/>
    <w:rsid w:val="002C2824"/>
    <w:rsid w:val="002C3AC5"/>
    <w:rsid w:val="002C7FC0"/>
    <w:rsid w:val="002D1472"/>
    <w:rsid w:val="002D7F31"/>
    <w:rsid w:val="002E3324"/>
    <w:rsid w:val="003002A2"/>
    <w:rsid w:val="00305136"/>
    <w:rsid w:val="003054E4"/>
    <w:rsid w:val="00305F2D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A503A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255E9"/>
    <w:rsid w:val="00434FFC"/>
    <w:rsid w:val="00436FBF"/>
    <w:rsid w:val="004442EE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28FA"/>
    <w:rsid w:val="004E7352"/>
    <w:rsid w:val="00500DEC"/>
    <w:rsid w:val="00520E03"/>
    <w:rsid w:val="005229D8"/>
    <w:rsid w:val="005314B7"/>
    <w:rsid w:val="00535DA7"/>
    <w:rsid w:val="005447D7"/>
    <w:rsid w:val="0055410B"/>
    <w:rsid w:val="00556E41"/>
    <w:rsid w:val="0056058C"/>
    <w:rsid w:val="00571B72"/>
    <w:rsid w:val="00580E3E"/>
    <w:rsid w:val="00582417"/>
    <w:rsid w:val="00582E4C"/>
    <w:rsid w:val="005A072D"/>
    <w:rsid w:val="005A0B8D"/>
    <w:rsid w:val="005A32DD"/>
    <w:rsid w:val="005A335F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450F0"/>
    <w:rsid w:val="00664137"/>
    <w:rsid w:val="0067443D"/>
    <w:rsid w:val="0067789E"/>
    <w:rsid w:val="00687373"/>
    <w:rsid w:val="006D36BC"/>
    <w:rsid w:val="006F0E07"/>
    <w:rsid w:val="006F4D80"/>
    <w:rsid w:val="00701ECA"/>
    <w:rsid w:val="00702C98"/>
    <w:rsid w:val="00720962"/>
    <w:rsid w:val="0072245D"/>
    <w:rsid w:val="007251A5"/>
    <w:rsid w:val="00737595"/>
    <w:rsid w:val="00787247"/>
    <w:rsid w:val="007955AD"/>
    <w:rsid w:val="007B5A6A"/>
    <w:rsid w:val="007C1C37"/>
    <w:rsid w:val="007E0EE7"/>
    <w:rsid w:val="007E3E9D"/>
    <w:rsid w:val="00810737"/>
    <w:rsid w:val="00811C48"/>
    <w:rsid w:val="00814B46"/>
    <w:rsid w:val="00815DB3"/>
    <w:rsid w:val="0083459F"/>
    <w:rsid w:val="0083780E"/>
    <w:rsid w:val="008674E6"/>
    <w:rsid w:val="00875C55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7E24"/>
    <w:rsid w:val="008D1B94"/>
    <w:rsid w:val="008D411F"/>
    <w:rsid w:val="008E58F1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01CC"/>
    <w:rsid w:val="009832E4"/>
    <w:rsid w:val="00994EE0"/>
    <w:rsid w:val="009A2464"/>
    <w:rsid w:val="009A3737"/>
    <w:rsid w:val="009B16EB"/>
    <w:rsid w:val="009C631F"/>
    <w:rsid w:val="009C7801"/>
    <w:rsid w:val="009D207E"/>
    <w:rsid w:val="009E29D9"/>
    <w:rsid w:val="009E5BAD"/>
    <w:rsid w:val="009F5DD5"/>
    <w:rsid w:val="009F74BF"/>
    <w:rsid w:val="00A1473C"/>
    <w:rsid w:val="00A32343"/>
    <w:rsid w:val="00A46082"/>
    <w:rsid w:val="00A50AF3"/>
    <w:rsid w:val="00A52AB7"/>
    <w:rsid w:val="00A5305A"/>
    <w:rsid w:val="00A53D38"/>
    <w:rsid w:val="00A552D5"/>
    <w:rsid w:val="00A933D3"/>
    <w:rsid w:val="00A977D4"/>
    <w:rsid w:val="00AA1407"/>
    <w:rsid w:val="00AA7E76"/>
    <w:rsid w:val="00AB0E0A"/>
    <w:rsid w:val="00AB42BB"/>
    <w:rsid w:val="00AB54D5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92F"/>
    <w:rsid w:val="00B04C4C"/>
    <w:rsid w:val="00B17AD5"/>
    <w:rsid w:val="00B212C7"/>
    <w:rsid w:val="00B25A20"/>
    <w:rsid w:val="00B440FB"/>
    <w:rsid w:val="00B4674F"/>
    <w:rsid w:val="00B46B5A"/>
    <w:rsid w:val="00B517FB"/>
    <w:rsid w:val="00B67595"/>
    <w:rsid w:val="00B7140C"/>
    <w:rsid w:val="00B766F9"/>
    <w:rsid w:val="00B81979"/>
    <w:rsid w:val="00B948DA"/>
    <w:rsid w:val="00B9609E"/>
    <w:rsid w:val="00B96DA5"/>
    <w:rsid w:val="00BC22DB"/>
    <w:rsid w:val="00BC6DE8"/>
    <w:rsid w:val="00BE0705"/>
    <w:rsid w:val="00BE6393"/>
    <w:rsid w:val="00BF2997"/>
    <w:rsid w:val="00BF7C45"/>
    <w:rsid w:val="00C13A92"/>
    <w:rsid w:val="00C25F66"/>
    <w:rsid w:val="00C44051"/>
    <w:rsid w:val="00C46A77"/>
    <w:rsid w:val="00C525FC"/>
    <w:rsid w:val="00C56C03"/>
    <w:rsid w:val="00C57A8A"/>
    <w:rsid w:val="00C57FE8"/>
    <w:rsid w:val="00C6549A"/>
    <w:rsid w:val="00C66649"/>
    <w:rsid w:val="00C8483C"/>
    <w:rsid w:val="00C915BF"/>
    <w:rsid w:val="00CA3CA0"/>
    <w:rsid w:val="00CB3B33"/>
    <w:rsid w:val="00CB736B"/>
    <w:rsid w:val="00CD64BC"/>
    <w:rsid w:val="00CE7BAC"/>
    <w:rsid w:val="00CF0845"/>
    <w:rsid w:val="00CF11B0"/>
    <w:rsid w:val="00D156F0"/>
    <w:rsid w:val="00D22C95"/>
    <w:rsid w:val="00D30822"/>
    <w:rsid w:val="00D337CD"/>
    <w:rsid w:val="00D347DF"/>
    <w:rsid w:val="00D3685C"/>
    <w:rsid w:val="00D37E0D"/>
    <w:rsid w:val="00D47C75"/>
    <w:rsid w:val="00D555D1"/>
    <w:rsid w:val="00D60A6D"/>
    <w:rsid w:val="00D62630"/>
    <w:rsid w:val="00D67DFC"/>
    <w:rsid w:val="00D95848"/>
    <w:rsid w:val="00D97AA9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428ED"/>
    <w:rsid w:val="00E502A7"/>
    <w:rsid w:val="00E642BF"/>
    <w:rsid w:val="00E660C4"/>
    <w:rsid w:val="00E83F0C"/>
    <w:rsid w:val="00E9619D"/>
    <w:rsid w:val="00E974BC"/>
    <w:rsid w:val="00EB5190"/>
    <w:rsid w:val="00EB7CD4"/>
    <w:rsid w:val="00ED5890"/>
    <w:rsid w:val="00EF17AC"/>
    <w:rsid w:val="00EF6FA9"/>
    <w:rsid w:val="00F22A92"/>
    <w:rsid w:val="00F2595B"/>
    <w:rsid w:val="00F36E33"/>
    <w:rsid w:val="00F4659B"/>
    <w:rsid w:val="00F53807"/>
    <w:rsid w:val="00F712CE"/>
    <w:rsid w:val="00F80742"/>
    <w:rsid w:val="00F955DA"/>
    <w:rsid w:val="00FA41A2"/>
    <w:rsid w:val="00FC245F"/>
    <w:rsid w:val="00FC3FD3"/>
    <w:rsid w:val="00FC5E5E"/>
    <w:rsid w:val="00FF3E04"/>
    <w:rsid w:val="00FF7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083E9E"/>
    <w:pPr>
      <w:spacing w:after="200"/>
    </w:pPr>
    <w:rPr>
      <w:rFonts w:asciiTheme="minorHAnsi" w:eastAsiaTheme="minorHAnsi" w:hAnsiTheme="minorHAnsi" w:cstheme="minorBidi"/>
      <w:i/>
      <w:iCs/>
      <w:color w:val="575F6D" w:themeColor="text2"/>
      <w:sz w:val="18"/>
      <w:szCs w:val="18"/>
      <w:lang w:val="id-ID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83E9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customStyle="1" w:styleId="mn">
    <w:name w:val="mn"/>
    <w:basedOn w:val="DefaultParagraphFont"/>
    <w:rsid w:val="00083E9E"/>
  </w:style>
  <w:style w:type="character" w:customStyle="1" w:styleId="mi">
    <w:name w:val="mi"/>
    <w:basedOn w:val="DefaultParagraphFont"/>
    <w:rsid w:val="00083E9E"/>
  </w:style>
  <w:style w:type="character" w:customStyle="1" w:styleId="mo">
    <w:name w:val="mo"/>
    <w:basedOn w:val="DefaultParagraphFont"/>
    <w:rsid w:val="00083E9E"/>
  </w:style>
  <w:style w:type="character" w:customStyle="1" w:styleId="ListParagraphChar">
    <w:name w:val="List Paragraph Char"/>
    <w:link w:val="ListParagraph"/>
    <w:uiPriority w:val="34"/>
    <w:rsid w:val="00994EE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2D21-4F0D-4291-BE47-1A541F52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151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80</cp:revision>
  <dcterms:created xsi:type="dcterms:W3CDTF">2017-10-20T05:51:00Z</dcterms:created>
  <dcterms:modified xsi:type="dcterms:W3CDTF">2023-02-21T11:33:00Z</dcterms:modified>
</cp:coreProperties>
</file>